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:rsidR="00125AB1" w:rsidRPr="006658C4" w:rsidRDefault="0039171A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74BACFB989114AA582EBC8A07749BB5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>
                  <w:rPr>
                    <w:noProof/>
                    <w:lang w:bidi="es-ES"/>
                  </w:rPr>
                  <w:t>SN</w:t>
                </w:r>
              </w:sdtContent>
            </w:sdt>
          </w:p>
          <w:p w:rsidR="00125AB1" w:rsidRPr="006658C4" w:rsidRDefault="0039171A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44732B129CD94992AD205FA35A3004C6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:rsidR="00125AB1" w:rsidRPr="006658C4" w:rsidRDefault="00842CB5" w:rsidP="00125AB1">
            <w:pPr>
              <w:rPr>
                <w:noProof/>
              </w:rPr>
            </w:pPr>
            <w:r w:rsidRPr="00842CB5">
              <w:rPr>
                <w:noProof/>
              </w:rPr>
              <w:t>Ciudad de México, México</w:t>
            </w:r>
          </w:p>
          <w:p w:rsidR="00125AB1" w:rsidRPr="006658C4" w:rsidRDefault="00842CB5" w:rsidP="00125AB1">
            <w:pPr>
              <w:rPr>
                <w:noProof/>
              </w:rPr>
            </w:pPr>
            <w:r w:rsidRPr="00842CB5">
              <w:rPr>
                <w:noProof/>
              </w:rPr>
              <w:t>Correo</w:t>
            </w:r>
            <w:r>
              <w:rPr>
                <w:noProof/>
              </w:rPr>
              <w:t>:citlalli.oc@g</w:t>
            </w:r>
            <w:r w:rsidRPr="00842CB5">
              <w:rPr>
                <w:noProof/>
              </w:rPr>
              <w:t>mail.com</w:t>
            </w:r>
          </w:p>
          <w:p w:rsidR="00125AB1" w:rsidRPr="006658C4" w:rsidRDefault="00842CB5" w:rsidP="00842CB5">
            <w:pPr>
              <w:rPr>
                <w:noProof/>
              </w:rPr>
            </w:pPr>
            <w:r>
              <w:rPr>
                <w:noProof/>
              </w:rPr>
              <w:t>Tel: 5614218755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3A05FE" w:rsidRDefault="0039171A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092A14C7874540BEAC9B591E62061C1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42CB5">
                        <w:rPr>
                          <w:noProof/>
                        </w:rPr>
                        <w:t>Citlalli Rodríguez ocón</w:t>
                      </w:r>
                    </w:sdtContent>
                  </w:sdt>
                </w:p>
                <w:p w:rsidR="00125AB1" w:rsidRPr="006658C4" w:rsidRDefault="0039171A" w:rsidP="00842CB5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AFEE334A52D64498A17713459C4A2A1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42CB5">
                        <w:rPr>
                          <w:noProof/>
                        </w:rPr>
                        <w:t>contador público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</w:t>
                  </w:r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6AA9C77B2872486B894D7D517AD7096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:rsidR="00125AB1" w:rsidRPr="00125981" w:rsidRDefault="00842CB5" w:rsidP="00125981">
                <w:pPr>
                  <w:pStyle w:val="Ttulo3"/>
                  <w:rPr>
                    <w:noProof/>
                  </w:rPr>
                </w:pPr>
                <w:r w:rsidRPr="00842CB5">
                  <w:rPr>
                    <w:noProof/>
                  </w:rPr>
                  <w:t>Laura Martínez</w:t>
                </w:r>
              </w:p>
            </w:sdtContent>
          </w:sdt>
          <w:p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1BE1A10" wp14:editId="44FA8286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990521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42CB5" w:rsidRPr="00842CB5">
              <w:rPr>
                <w:noProof/>
              </w:rPr>
              <w:t>Gerente de Recursos Humanos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842CB5" w:rsidRPr="00842CB5">
              <w:rPr>
                <w:noProof/>
              </w:rPr>
              <w:t>Innovar Consultores S.A. de C.V.</w:t>
            </w:r>
            <w:r w:rsidR="00842CB5">
              <w:rPr>
                <w:noProof/>
                <w:lang w:bidi="es-ES"/>
              </w:rPr>
              <w:t xml:space="preserve"> •</w:t>
            </w:r>
          </w:p>
          <w:p w:rsidR="00125AB1" w:rsidRPr="006658C4" w:rsidRDefault="00842CB5" w:rsidP="00125AB1">
            <w:pPr>
              <w:pStyle w:val="Fecha"/>
              <w:rPr>
                <w:noProof/>
              </w:rPr>
            </w:pPr>
            <w:r w:rsidRPr="00842CB5">
              <w:rPr>
                <w:noProof/>
              </w:rPr>
              <w:t>Ciudad de México, 9 de septiembre de 2025</w:t>
            </w:r>
          </w:p>
          <w:p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1B2EC4E8865B4681AE1B8309174C46D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842CB5">
                  <w:rPr>
                    <w:noProof/>
                    <w:lang w:val="es-MX"/>
                  </w:rPr>
                  <w:t>Laura Martínez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p w:rsidR="00842CB5" w:rsidRDefault="00842CB5" w:rsidP="00842CB5">
            <w:pPr>
              <w:rPr>
                <w:noProof/>
              </w:rPr>
            </w:pPr>
            <w:r>
              <w:rPr>
                <w:noProof/>
              </w:rPr>
              <w:t xml:space="preserve">Mi nombre es Citlalli </w:t>
            </w:r>
            <w:r>
              <w:rPr>
                <w:noProof/>
              </w:rPr>
              <w:t xml:space="preserve">Rodríguez </w:t>
            </w:r>
            <w:r>
              <w:rPr>
                <w:noProof/>
              </w:rPr>
              <w:t>Ocón y me da mucho gusto poder dirigirme a usted. Actualmente soy estudiante de Contaduría Pública</w:t>
            </w:r>
            <w:r w:rsidR="00DD092C">
              <w:rPr>
                <w:noProof/>
              </w:rPr>
              <w:t xml:space="preserve"> y me encuentro en una etapa</w:t>
            </w:r>
            <w:bookmarkStart w:id="0" w:name="_GoBack"/>
            <w:bookmarkEnd w:id="0"/>
            <w:r>
              <w:rPr>
                <w:noProof/>
              </w:rPr>
              <w:t xml:space="preserve"> importante de mi vida: empezar a </w:t>
            </w:r>
            <w:r>
              <w:rPr>
                <w:noProof/>
              </w:rPr>
              <w:t xml:space="preserve">adentrarme </w:t>
            </w:r>
            <w:r>
              <w:rPr>
                <w:noProof/>
              </w:rPr>
              <w:t>en el ámbito profesional.</w:t>
            </w:r>
          </w:p>
          <w:p w:rsidR="00842CB5" w:rsidRDefault="00842CB5" w:rsidP="00842CB5">
            <w:pPr>
              <w:rPr>
                <w:noProof/>
              </w:rPr>
            </w:pPr>
          </w:p>
          <w:p w:rsidR="00842CB5" w:rsidRDefault="00842CB5" w:rsidP="00842CB5">
            <w:pPr>
              <w:rPr>
                <w:noProof/>
              </w:rPr>
            </w:pPr>
            <w:r>
              <w:rPr>
                <w:noProof/>
              </w:rPr>
              <w:t>Desde que inicié mi carrera descubrí que me apasiona todo lo relacionado con las finanzas, la organización y el análisis de la información, porque me permite entender cómo funcionan las empresas y encontrar formas de que crezcan.</w:t>
            </w:r>
            <w:r>
              <w:rPr>
                <w:noProof/>
              </w:rPr>
              <w:t>S</w:t>
            </w:r>
            <w:r>
              <w:rPr>
                <w:noProof/>
              </w:rPr>
              <w:t>é que todavía tengo mucho por aprender, y esa es justamente mi motivación para acercarme a ustedes: quiero aportar mis conocimientos, pero también seguir creciendo con la guía de profesionales con experiencia.</w:t>
            </w:r>
          </w:p>
          <w:p w:rsidR="00842CB5" w:rsidRDefault="00842CB5" w:rsidP="00842CB5">
            <w:pPr>
              <w:rPr>
                <w:noProof/>
              </w:rPr>
            </w:pPr>
          </w:p>
          <w:p w:rsidR="00842CB5" w:rsidRDefault="00842CB5" w:rsidP="00842CB5">
            <w:pPr>
              <w:rPr>
                <w:noProof/>
              </w:rPr>
            </w:pPr>
            <w:r>
              <w:rPr>
                <w:noProof/>
              </w:rPr>
              <w:t>Me considero una persona responsable, comprometida y con muchas ganas de aportar ideas. Estoy convencida de que mi energía y disposición pueden ser útiles para su equipo</w:t>
            </w:r>
            <w:r>
              <w:rPr>
                <w:noProof/>
              </w:rPr>
              <w:t>.</w:t>
            </w:r>
          </w:p>
          <w:p w:rsidR="00842CB5" w:rsidRDefault="00EA6AE9" w:rsidP="00842CB5">
            <w:pPr>
              <w:rPr>
                <w:noProof/>
              </w:rPr>
            </w:pPr>
            <w:r>
              <w:rPr>
                <w:noProof/>
              </w:rPr>
              <w:t>Agradezco</w:t>
            </w:r>
            <w:r w:rsidR="00842CB5">
              <w:rPr>
                <w:noProof/>
              </w:rPr>
              <w:t xml:space="preserve"> el tiempo que ha tomado en leer esta carta</w:t>
            </w:r>
            <w:r>
              <w:rPr>
                <w:noProof/>
              </w:rPr>
              <w:t>.</w:t>
            </w:r>
            <w:r w:rsidR="00842CB5">
              <w:rPr>
                <w:noProof/>
              </w:rPr>
              <w:t xml:space="preserve"> </w:t>
            </w:r>
            <w:r w:rsidR="00842CB5">
              <w:rPr>
                <w:noProof/>
              </w:rPr>
              <w:t>M</w:t>
            </w:r>
            <w:r w:rsidR="00842CB5">
              <w:rPr>
                <w:noProof/>
              </w:rPr>
              <w:t>e</w:t>
            </w:r>
            <w:r w:rsidR="00DD092C">
              <w:rPr>
                <w:noProof/>
              </w:rPr>
              <w:t xml:space="preserve"> gusta</w:t>
            </w:r>
            <w:r w:rsidR="00842CB5">
              <w:rPr>
                <w:noProof/>
              </w:rPr>
              <w:t>ría tener la oportunidad de platicar con usted para contarle más sobre mí y conocer de qué manera podría integrarme a Innovar Consultores.</w:t>
            </w:r>
          </w:p>
          <w:p w:rsidR="00842CB5" w:rsidRDefault="00842CB5" w:rsidP="00842CB5">
            <w:pPr>
              <w:rPr>
                <w:noProof/>
              </w:rPr>
            </w:pPr>
          </w:p>
          <w:p w:rsidR="00125AB1" w:rsidRPr="006658C4" w:rsidRDefault="0039171A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FFB5DB0F3EC645DCA924E8AA6FE69236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B0BC68FBB02F492FB49B00DD243E191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:rsidR="004D7F4E" w:rsidRPr="00EF7109" w:rsidRDefault="00842CB5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  <w:lang w:val="es-MX"/>
                  </w:rPr>
                  <w:t>Citlalli Rodríguez ocón</w:t>
                </w:r>
              </w:p>
            </w:sdtContent>
          </w:sdt>
        </w:tc>
      </w:tr>
    </w:tbl>
    <w:p w:rsidR="00621FD0" w:rsidRDefault="00621FD0" w:rsidP="00EF7109">
      <w:pPr>
        <w:pStyle w:val="Sinespaciado"/>
        <w:rPr>
          <w:noProof/>
        </w:rPr>
      </w:pPr>
    </w:p>
    <w:p w:rsidR="00621FD0" w:rsidRDefault="00621FD0" w:rsidP="00FA2A6A">
      <w:pPr>
        <w:rPr>
          <w:noProof/>
        </w:rPr>
      </w:pPr>
    </w:p>
    <w:sectPr w:rsidR="00621FD0" w:rsidSect="005666E8">
      <w:headerReference w:type="default" r:id="rId7"/>
      <w:footerReference w:type="defaul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71A" w:rsidRDefault="0039171A" w:rsidP="00713050">
      <w:pPr>
        <w:spacing w:line="240" w:lineRule="auto"/>
      </w:pPr>
      <w:r>
        <w:separator/>
      </w:r>
    </w:p>
  </w:endnote>
  <w:endnote w:type="continuationSeparator" w:id="0">
    <w:p w:rsidR="0039171A" w:rsidRDefault="0039171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3A7FA6BE" wp14:editId="4E2CACDA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AD1A08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22EFFB44" wp14:editId="6B8731E6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512C1F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x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g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CUJv80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3C92285C" wp14:editId="4E23292A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52882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QB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3xp4p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35EEFEA2" wp14:editId="2CAB668B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8A607C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h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r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O/9uZ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44732B129CD94992AD205FA35A3004C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F3305954E2AC4B78BB8579C3230770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5108EF24208546F482F82BFECB914D3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AFEE334A52D64498A17713459C4A2A1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842CB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4689A63B" wp14:editId="29BB0711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1F7F96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070AE4A8" wp14:editId="47F2AD77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B8876E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h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LxWVk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43F57D0E" wp14:editId="3BCB5F39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EBDBD9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x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mf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+f+8H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0410DF15" wp14:editId="164AE626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A3BA76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R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I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5by4esURAAD9YwAADgAAAAAAAAAAAAAAAAAuAgAAZHJzL2Uy&#10;b0RvYy54bWxQSwECLQAUAAYACAAAACEAaEcb0NgAAAADAQAADwAAAAAAAAAAAAAAAAAfFAAAZHJz&#10;L2Rvd25yZXYueG1sUEsFBgAAAAAEAAQA8wAAACQ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74BACFB989114AA582EBC8A07749BB5B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16C12996404B481CA5CDF71B4965863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CCCD3C64501C4B73AEF7E5E03C9DCCB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092A14C7874540BEAC9B591E62061C1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71A" w:rsidRDefault="0039171A" w:rsidP="00713050">
      <w:pPr>
        <w:spacing w:line="240" w:lineRule="auto"/>
      </w:pPr>
      <w:r>
        <w:separator/>
      </w:r>
    </w:p>
  </w:footnote>
  <w:footnote w:type="continuationSeparator" w:id="0">
    <w:p w:rsidR="0039171A" w:rsidRDefault="0039171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39171A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39171A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42CB5">
                      <w:rPr>
                        <w:noProof/>
                        <w:lang w:val="es-MX"/>
                      </w:rPr>
                      <w:t>Citlalli Rodríguez ocón</w:t>
                    </w:r>
                  </w:sdtContent>
                </w:sdt>
              </w:p>
              <w:p w:rsidR="00125981" w:rsidRDefault="0039171A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42CB5">
                      <w:rPr>
                        <w:noProof/>
                        <w:lang w:val="es-MX"/>
                      </w:rPr>
                      <w:t>contador público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25981" w:rsidRPr="00F207C0" w:rsidRDefault="00125981" w:rsidP="00125981">
          <w:pPr>
            <w:rPr>
              <w:noProof/>
            </w:rPr>
          </w:pPr>
        </w:p>
      </w:tc>
    </w:tr>
  </w:tbl>
  <w:p w:rsidR="00217980" w:rsidRDefault="00FA2A6A">
    <w:pPr>
      <w:pStyle w:val="Encabezado"/>
      <w:rPr>
        <w:noProof/>
      </w:rPr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C838D78" wp14:editId="2DD6F3AF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1BF943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B5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9171A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42CB5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DD092C"/>
    <w:rsid w:val="00E024C9"/>
    <w:rsid w:val="00E21E0D"/>
    <w:rsid w:val="00E22E87"/>
    <w:rsid w:val="00E8007E"/>
    <w:rsid w:val="00E96C92"/>
    <w:rsid w:val="00EA6AE9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BA6D"/>
  <w15:chartTrackingRefBased/>
  <w15:docId w15:val="{BF16E781-EF33-44BB-9D06-CAB6C5EA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de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rin\AppData\Roaming\Microsoft\Plantilla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BACFB989114AA582EBC8A07749B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3565B-1078-4853-850E-7C046893FD1B}"/>
      </w:docPartPr>
      <w:docPartBody>
        <w:p w:rsidR="00000000" w:rsidRDefault="00A269E1">
          <w:pPr>
            <w:pStyle w:val="74BACFB989114AA582EBC8A07749BB5B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44732B129CD94992AD205FA35A300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0A37E-27F1-4060-A3A7-A3775479987F}"/>
      </w:docPartPr>
      <w:docPartBody>
        <w:p w:rsidR="00000000" w:rsidRDefault="00A269E1">
          <w:pPr>
            <w:pStyle w:val="44732B129CD94992AD205FA35A3004C6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16C12996404B481CA5CDF71B49658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BE72-BAC9-4858-B185-A72FC5FF6B86}"/>
      </w:docPartPr>
      <w:docPartBody>
        <w:p w:rsidR="00000000" w:rsidRDefault="00A269E1">
          <w:pPr>
            <w:pStyle w:val="16C12996404B481CA5CDF71B4965863A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F3305954E2AC4B78BB8579C32307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BAD14-8221-40C7-BBD7-552FF1C56FF4}"/>
      </w:docPartPr>
      <w:docPartBody>
        <w:p w:rsidR="00000000" w:rsidRDefault="00A269E1">
          <w:pPr>
            <w:pStyle w:val="F3305954E2AC4B78BB8579C323077034"/>
          </w:pPr>
          <w:r w:rsidRPr="006658C4">
            <w:rPr>
              <w:noProof/>
              <w:lang w:bidi="es-ES"/>
            </w:rPr>
            <w:t xml:space="preserve">Ciudad y código </w:t>
          </w:r>
          <w:r w:rsidRPr="006658C4">
            <w:rPr>
              <w:noProof/>
              <w:lang w:bidi="es-ES"/>
            </w:rPr>
            <w:t>postal</w:t>
          </w:r>
        </w:p>
      </w:docPartBody>
    </w:docPart>
    <w:docPart>
      <w:docPartPr>
        <w:name w:val="CCCD3C64501C4B73AEF7E5E03C9D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A141F-0B4B-4B18-BC23-7C5FF9E8B26F}"/>
      </w:docPartPr>
      <w:docPartBody>
        <w:p w:rsidR="00000000" w:rsidRDefault="00A269E1">
          <w:pPr>
            <w:pStyle w:val="CCCD3C64501C4B73AEF7E5E03C9DCCB7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5108EF24208546F482F82BFECB914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9B811-268D-410D-A27B-C078F3F1CF3C}"/>
      </w:docPartPr>
      <w:docPartBody>
        <w:p w:rsidR="00000000" w:rsidRDefault="00A269E1">
          <w:pPr>
            <w:pStyle w:val="5108EF24208546F482F82BFECB914D31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092A14C7874540BEAC9B591E6206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E44E-2ABC-460E-8D98-6D6F88CD019B}"/>
      </w:docPartPr>
      <w:docPartBody>
        <w:p w:rsidR="00000000" w:rsidRDefault="00A269E1">
          <w:pPr>
            <w:pStyle w:val="092A14C7874540BEAC9B591E62061C10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AFEE334A52D64498A17713459C4A2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93F3A-F1A1-4536-86E7-937745C1C0C3}"/>
      </w:docPartPr>
      <w:docPartBody>
        <w:p w:rsidR="00000000" w:rsidRDefault="00A269E1">
          <w:pPr>
            <w:pStyle w:val="AFEE334A52D64498A17713459C4A2A17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6AA9C77B2872486B894D7D517AD70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91920-78B6-4640-A9C7-4ED681D9FE08}"/>
      </w:docPartPr>
      <w:docPartBody>
        <w:p w:rsidR="00000000" w:rsidRDefault="00A269E1">
          <w:pPr>
            <w:pStyle w:val="6AA9C77B2872486B894D7D517AD70964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1B2EC4E8865B4681AE1B8309174C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4BC6-39FE-49C0-BD12-247D35B33F8C}"/>
      </w:docPartPr>
      <w:docPartBody>
        <w:p w:rsidR="00000000" w:rsidRDefault="00A269E1">
          <w:pPr>
            <w:pStyle w:val="1B2EC4E8865B4681AE1B8309174C46D0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FFB5DB0F3EC645DCA924E8AA6FE69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7FF0B-F534-43D6-A133-297A1151451F}"/>
      </w:docPartPr>
      <w:docPartBody>
        <w:p w:rsidR="00000000" w:rsidRDefault="00A269E1">
          <w:pPr>
            <w:pStyle w:val="FFB5DB0F3EC645DCA924E8AA6FE69236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B0BC68FBB02F492FB49B00DD243E1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7F7-CE62-4658-8157-8ED0CB8F0264}"/>
      </w:docPartPr>
      <w:docPartBody>
        <w:p w:rsidR="00000000" w:rsidRDefault="00A269E1">
          <w:pPr>
            <w:pStyle w:val="B0BC68FBB02F492FB49B00DD243E1911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E1"/>
    <w:rsid w:val="00A2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BACFB989114AA582EBC8A07749BB5B">
    <w:name w:val="74BACFB989114AA582EBC8A07749BB5B"/>
  </w:style>
  <w:style w:type="paragraph" w:customStyle="1" w:styleId="44732B129CD94992AD205FA35A3004C6">
    <w:name w:val="44732B129CD94992AD205FA35A3004C6"/>
  </w:style>
  <w:style w:type="paragraph" w:customStyle="1" w:styleId="16C12996404B481CA5CDF71B4965863A">
    <w:name w:val="16C12996404B481CA5CDF71B4965863A"/>
  </w:style>
  <w:style w:type="paragraph" w:customStyle="1" w:styleId="F3305954E2AC4B78BB8579C323077034">
    <w:name w:val="F3305954E2AC4B78BB8579C323077034"/>
  </w:style>
  <w:style w:type="paragraph" w:customStyle="1" w:styleId="CCCD3C64501C4B73AEF7E5E03C9DCCB7">
    <w:name w:val="CCCD3C64501C4B73AEF7E5E03C9DCCB7"/>
  </w:style>
  <w:style w:type="paragraph" w:customStyle="1" w:styleId="5108EF24208546F482F82BFECB914D31">
    <w:name w:val="5108EF24208546F482F82BFECB914D31"/>
  </w:style>
  <w:style w:type="paragraph" w:customStyle="1" w:styleId="092A14C7874540BEAC9B591E62061C10">
    <w:name w:val="092A14C7874540BEAC9B591E62061C10"/>
  </w:style>
  <w:style w:type="paragraph" w:customStyle="1" w:styleId="AFEE334A52D64498A17713459C4A2A17">
    <w:name w:val="AFEE334A52D64498A17713459C4A2A17"/>
  </w:style>
  <w:style w:type="paragraph" w:customStyle="1" w:styleId="382DE2E3FEF9459D8C72911BAC1C0104">
    <w:name w:val="382DE2E3FEF9459D8C72911BAC1C0104"/>
  </w:style>
  <w:style w:type="paragraph" w:customStyle="1" w:styleId="6AA9C77B2872486B894D7D517AD70964">
    <w:name w:val="6AA9C77B2872486B894D7D517AD70964"/>
  </w:style>
  <w:style w:type="paragraph" w:customStyle="1" w:styleId="2AA3277AF1F045838DE2414A406ADECF">
    <w:name w:val="2AA3277AF1F045838DE2414A406ADECF"/>
  </w:style>
  <w:style w:type="paragraph" w:customStyle="1" w:styleId="2453CD6F81C84FE0AC03E3DEF6EDD7BD">
    <w:name w:val="2453CD6F81C84FE0AC03E3DEF6EDD7BD"/>
  </w:style>
  <w:style w:type="paragraph" w:customStyle="1" w:styleId="87E4BAED5F924C198BE01A863E53D995">
    <w:name w:val="87E4BAED5F924C198BE01A863E53D995"/>
  </w:style>
  <w:style w:type="paragraph" w:customStyle="1" w:styleId="96C9EB3218F240DCB1E0B1BFD7816BD9">
    <w:name w:val="96C9EB3218F240DCB1E0B1BFD7816BD9"/>
  </w:style>
  <w:style w:type="paragraph" w:customStyle="1" w:styleId="E44D65920DF14ABC97AE4BAE4B1462E5">
    <w:name w:val="E44D65920DF14ABC97AE4BAE4B1462E5"/>
  </w:style>
  <w:style w:type="paragraph" w:customStyle="1" w:styleId="1B2EC4E8865B4681AE1B8309174C46D0">
    <w:name w:val="1B2EC4E8865B4681AE1B8309174C46D0"/>
  </w:style>
  <w:style w:type="paragraph" w:customStyle="1" w:styleId="826A536371804A3EB70755E10252EEE8">
    <w:name w:val="826A536371804A3EB70755E10252EEE8"/>
  </w:style>
  <w:style w:type="paragraph" w:customStyle="1" w:styleId="FFB5DB0F3EC645DCA924E8AA6FE69236">
    <w:name w:val="FFB5DB0F3EC645DCA924E8AA6FE69236"/>
  </w:style>
  <w:style w:type="paragraph" w:customStyle="1" w:styleId="B0BC68FBB02F492FB49B00DD243E1911">
    <w:name w:val="B0BC68FBB02F492FB49B00DD243E1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</Template>
  <TotalTime>14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Laura Martínez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contador público</dc:subject>
  <dc:creator>José Rodríguez</dc:creator>
  <cp:keywords/>
  <dc:description/>
  <cp:lastModifiedBy>José Rodríguez</cp:lastModifiedBy>
  <cp:revision>2</cp:revision>
  <dcterms:created xsi:type="dcterms:W3CDTF">2025-09-10T04:11:00Z</dcterms:created>
  <dcterms:modified xsi:type="dcterms:W3CDTF">2025-09-10T04:25:00Z</dcterms:modified>
  <cp:contentStatus>Citlalli Rodríguez ocón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